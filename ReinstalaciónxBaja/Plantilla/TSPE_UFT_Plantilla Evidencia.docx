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bookmarkStart w:id="0" w:name="_GoBack"/>
                          </w:p>
                          <w:bookmarkEnd w:id="0"/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731B6F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731B6F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0BA" w:rsidRDefault="00AF50BA" w:rsidP="00276B50">
      <w:r>
        <w:separator/>
      </w:r>
    </w:p>
  </w:endnote>
  <w:endnote w:type="continuationSeparator" w:id="0">
    <w:p w:rsidR="00AF50BA" w:rsidRDefault="00AF50BA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731B6F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0BA" w:rsidRDefault="00AF50BA" w:rsidP="00276B50">
      <w:r>
        <w:separator/>
      </w:r>
    </w:p>
  </w:footnote>
  <w:footnote w:type="continuationSeparator" w:id="0">
    <w:p w:rsidR="00AF50BA" w:rsidRDefault="00AF50BA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1B6F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50BA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DE2BB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5DE8C-76CF-414D-AF72-9E7D0725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2020-07-14T15:46:00Z</dcterms:modified>
  <cp:contentStatus/>
</cp:coreProperties>
</file>